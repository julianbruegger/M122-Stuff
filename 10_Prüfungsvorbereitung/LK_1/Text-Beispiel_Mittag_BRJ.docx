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B000" w14:textId="77777777" w:rsidR="00797CDE" w:rsidRDefault="00296E64" w:rsidP="00296E64">
      <w:pPr>
        <w:pStyle w:val="Titel"/>
        <w:rPr>
          <w:sz w:val="72"/>
          <w:szCs w:val="52"/>
          <w:lang w:val="de-DE"/>
        </w:rPr>
      </w:pPr>
      <w:r w:rsidRPr="00296E64">
        <w:rPr>
          <w:sz w:val="72"/>
          <w:szCs w:val="52"/>
          <w:lang w:val="de-DE"/>
        </w:rPr>
        <w:t>Ist es schon Mittag?</w:t>
      </w:r>
    </w:p>
    <w:p w14:paraId="78BFB9CD" w14:textId="77777777" w:rsidR="00296E64" w:rsidRDefault="00296E64" w:rsidP="00296E64">
      <w:pPr>
        <w:rPr>
          <w:lang w:val="de-DE"/>
        </w:rPr>
      </w:pPr>
    </w:p>
    <w:p w14:paraId="6E47EA73" w14:textId="77777777" w:rsidR="00296E64" w:rsidRDefault="00296E64" w:rsidP="00296E64">
      <w:pPr>
        <w:rPr>
          <w:lang w:val="de-DE"/>
        </w:rPr>
      </w:pPr>
      <w:r>
        <w:rPr>
          <w:lang w:val="de-DE"/>
        </w:rPr>
        <w:t>Beispiel Aufgabe:</w:t>
      </w:r>
    </w:p>
    <w:p w14:paraId="57FA3D14" w14:textId="77777777" w:rsidR="00296E64" w:rsidRDefault="00296E64" w:rsidP="00296E64">
      <w:pPr>
        <w:rPr>
          <w:lang w:val="de-DE"/>
        </w:rPr>
      </w:pPr>
      <w:r>
        <w:rPr>
          <w:lang w:val="de-DE"/>
        </w:rPr>
        <w:t>Zeichne dies in einem Flowchart auf:</w:t>
      </w:r>
    </w:p>
    <w:p w14:paraId="3606197C" w14:textId="77777777" w:rsidR="00296E64" w:rsidRDefault="00296E64" w:rsidP="00296E64">
      <w:pPr>
        <w:rPr>
          <w:lang w:val="de-DE"/>
        </w:rPr>
      </w:pPr>
    </w:p>
    <w:p w14:paraId="230C6F22" w14:textId="77777777" w:rsidR="00296E64" w:rsidRPr="00296E64" w:rsidRDefault="00296E64" w:rsidP="00296E6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Nach dem Start werden sie gefragt ob sie angerufen werden wollen</w:t>
      </w:r>
    </w:p>
    <w:p w14:paraId="2F1030F6" w14:textId="77777777" w:rsidR="00296E64" w:rsidRDefault="00296E64" w:rsidP="00296E6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Falls nicht, wird das Programm beendet</w:t>
      </w:r>
    </w:p>
    <w:p w14:paraId="1B331D65" w14:textId="77777777" w:rsidR="00296E64" w:rsidRDefault="00296E64" w:rsidP="00296E6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Die Telefonnummer des Users wird im Zwischenspeichern abgelegt ()</w:t>
      </w:r>
    </w:p>
    <w:p w14:paraId="12FB5EDF" w14:textId="2DEBE433" w:rsidR="00296E64" w:rsidRDefault="00296E64" w:rsidP="00296E6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Nun kontrollieren sie in einer Schleife ob es schon 12:00 ist</w:t>
      </w:r>
    </w:p>
    <w:p w14:paraId="4D9E46D4" w14:textId="5F9B70F6" w:rsidR="005A5BE2" w:rsidRDefault="005A5BE2" w:rsidP="00296E6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Diese wird alle 5 Min ausgeführt</w:t>
      </w:r>
    </w:p>
    <w:p w14:paraId="507346CF" w14:textId="77777777" w:rsidR="00296E64" w:rsidRDefault="00296E64" w:rsidP="00296E6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Am Mittag wird über einen Teilprozess einen Anruf ausgelöst</w:t>
      </w:r>
    </w:p>
    <w:p w14:paraId="71705D12" w14:textId="384E710F" w:rsidR="00296E64" w:rsidRDefault="00296E64" w:rsidP="00296E6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Dafür wird die Nummer des Mitarbeiters angerufen (Zwischenspeicher)</w:t>
      </w:r>
    </w:p>
    <w:p w14:paraId="34542876" w14:textId="612F2271" w:rsidR="004B2424" w:rsidRDefault="004B2424" w:rsidP="00296E6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Nimmt der Mitarbeiter nicht ab, versuche erneut</w:t>
      </w:r>
      <w:bookmarkStart w:id="0" w:name="_GoBack"/>
      <w:bookmarkEnd w:id="0"/>
    </w:p>
    <w:p w14:paraId="7EAF6EA0" w14:textId="77777777" w:rsidR="00296E64" w:rsidRDefault="00296E64" w:rsidP="00296E64">
      <w:pPr>
        <w:pStyle w:val="Listenabsatz"/>
        <w:numPr>
          <w:ilvl w:val="0"/>
          <w:numId w:val="17"/>
        </w:numPr>
        <w:rPr>
          <w:lang w:val="de-DE"/>
        </w:rPr>
      </w:pPr>
      <w:r>
        <w:rPr>
          <w:lang w:val="de-DE"/>
        </w:rPr>
        <w:t>Ende</w:t>
      </w:r>
    </w:p>
    <w:p w14:paraId="2B33F054" w14:textId="77777777" w:rsidR="00296E64" w:rsidRPr="00296E64" w:rsidRDefault="00296E64" w:rsidP="00296E64">
      <w:pPr>
        <w:pStyle w:val="Listenabsatz"/>
        <w:numPr>
          <w:ilvl w:val="0"/>
          <w:numId w:val="17"/>
        </w:numPr>
        <w:rPr>
          <w:lang w:val="de-DE"/>
        </w:rPr>
      </w:pPr>
    </w:p>
    <w:sectPr w:rsidR="00296E64" w:rsidRPr="00296E64" w:rsidSect="007E5D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851" w:bottom="851" w:left="1418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39496" w14:textId="77777777" w:rsidR="00452B0F" w:rsidRDefault="00452B0F">
      <w:pPr>
        <w:spacing w:line="240" w:lineRule="auto"/>
      </w:pPr>
      <w:r>
        <w:separator/>
      </w:r>
    </w:p>
  </w:endnote>
  <w:endnote w:type="continuationSeparator" w:id="0">
    <w:p w14:paraId="3B3AE85D" w14:textId="77777777" w:rsidR="00452B0F" w:rsidRDefault="00452B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0BFC5" w14:textId="77777777" w:rsidR="00BF0A89" w:rsidRDefault="00BF0A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4EAC4" w14:textId="77777777" w:rsidR="00427DD6" w:rsidRPr="009855D7" w:rsidRDefault="00797CDE" w:rsidP="0073345D">
    <w:pPr>
      <w:pStyle w:val="Fuzeile"/>
      <w:tabs>
        <w:tab w:val="clear" w:pos="4536"/>
        <w:tab w:val="clear" w:pos="9072"/>
        <w:tab w:val="left" w:pos="2211"/>
        <w:tab w:val="center" w:pos="9637"/>
      </w:tabs>
      <w:spacing w:after="100" w:afterAutospacing="1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DATE   \* MERGEFORMAT </w:instrText>
    </w:r>
    <w:r>
      <w:rPr>
        <w:sz w:val="16"/>
      </w:rPr>
      <w:fldChar w:fldCharType="separate"/>
    </w:r>
    <w:r w:rsidR="00296E64">
      <w:rPr>
        <w:noProof/>
        <w:sz w:val="16"/>
      </w:rPr>
      <w:t>11.09.2020</w:t>
    </w:r>
    <w:r>
      <w:rPr>
        <w:sz w:val="16"/>
      </w:rPr>
      <w:fldChar w:fldCharType="end"/>
    </w:r>
    <w:r>
      <w:rPr>
        <w:sz w:val="16"/>
      </w:rPr>
      <w:t xml:space="preserve">, </w:t>
    </w:r>
    <w:r>
      <w:rPr>
        <w:sz w:val="16"/>
      </w:rPr>
      <w:fldChar w:fldCharType="begin"/>
    </w:r>
    <w:r>
      <w:rPr>
        <w:sz w:val="16"/>
      </w:rPr>
      <w:instrText xml:space="preserve"> USERINITIALS   \* MERGEFORMAT </w:instrText>
    </w:r>
    <w:r>
      <w:rPr>
        <w:sz w:val="16"/>
      </w:rPr>
      <w:fldChar w:fldCharType="separate"/>
    </w:r>
    <w:r w:rsidR="00296E64">
      <w:rPr>
        <w:noProof/>
        <w:sz w:val="16"/>
      </w:rPr>
      <w:t>BRJ</w:t>
    </w:r>
    <w:r>
      <w:rPr>
        <w:sz w:val="16"/>
      </w:rPr>
      <w:fldChar w:fldCharType="end"/>
    </w:r>
    <w:r>
      <w:rPr>
        <w:sz w:val="16"/>
      </w:rPr>
      <w:t xml:space="preserve">, </w:t>
    </w: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296E64">
      <w:rPr>
        <w:noProof/>
        <w:sz w:val="16"/>
      </w:rPr>
      <w:t>Dokument1</w:t>
    </w:r>
    <w:r>
      <w:rPr>
        <w:sz w:val="16"/>
      </w:rPr>
      <w:fldChar w:fldCharType="end"/>
    </w:r>
    <w:r>
      <w:rPr>
        <w:sz w:val="16"/>
      </w:rPr>
      <w:tab/>
    </w:r>
    <w:r w:rsidR="007E5DB8">
      <w:rPr>
        <w:sz w:val="16"/>
      </w:rPr>
      <w:tab/>
    </w:r>
    <w:r>
      <w:rPr>
        <w:sz w:val="16"/>
      </w:rPr>
      <w:t xml:space="preserve">Seite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von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67E05" w14:textId="77777777" w:rsidR="00BF0A89" w:rsidRDefault="00BF0A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5E8BC" w14:textId="77777777" w:rsidR="00452B0F" w:rsidRDefault="00452B0F">
      <w:pPr>
        <w:spacing w:line="240" w:lineRule="auto"/>
      </w:pPr>
      <w:r>
        <w:separator/>
      </w:r>
    </w:p>
  </w:footnote>
  <w:footnote w:type="continuationSeparator" w:id="0">
    <w:p w14:paraId="1AD4D43A" w14:textId="77777777" w:rsidR="00452B0F" w:rsidRDefault="00452B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E1D6A" w14:textId="77777777" w:rsidR="00BF0A89" w:rsidRDefault="00BF0A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8EF52" w14:textId="77777777" w:rsidR="00427DD6" w:rsidRDefault="00797CDE" w:rsidP="00404D4C">
    <w:pPr>
      <w:pStyle w:val="Kopfzeile"/>
      <w:tabs>
        <w:tab w:val="clear" w:pos="4536"/>
        <w:tab w:val="clear" w:pos="9072"/>
        <w:tab w:val="left" w:pos="903"/>
        <w:tab w:val="left" w:pos="4205"/>
        <w:tab w:val="center" w:pos="4820"/>
        <w:tab w:val="center" w:pos="9637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Berufsbildungszentrum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</w:r>
    <w:r w:rsidR="00296E64">
      <w:rPr>
        <w:rFonts w:ascii="Arial Black" w:hAnsi="Arial Black"/>
        <w:sz w:val="16"/>
      </w:rPr>
      <w:t>M122</w:t>
    </w:r>
    <w:r>
      <w:rPr>
        <w:rFonts w:ascii="Arial Black" w:hAnsi="Arial Black"/>
        <w:sz w:val="16"/>
      </w:rPr>
      <w:tab/>
      <w:t>Fachbereich Informatik</w:t>
    </w:r>
  </w:p>
  <w:p w14:paraId="7461FAAC" w14:textId="77777777" w:rsidR="00427DD6" w:rsidRDefault="00797CDE" w:rsidP="00D023AC">
    <w:pPr>
      <w:pStyle w:val="Kopfzeile"/>
      <w:tabs>
        <w:tab w:val="clear" w:pos="4536"/>
        <w:tab w:val="clear" w:pos="9072"/>
        <w:tab w:val="left" w:pos="903"/>
        <w:tab w:val="center" w:pos="4820"/>
        <w:tab w:val="center" w:pos="9637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ICT-Fachmann</w:t>
    </w:r>
  </w:p>
  <w:p w14:paraId="6DDA892D" w14:textId="77777777" w:rsidR="00427DD6" w:rsidRPr="00D023AC" w:rsidRDefault="00452B0F" w:rsidP="009855D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903"/>
        <w:tab w:val="center" w:pos="4820"/>
        <w:tab w:val="center" w:pos="9637"/>
      </w:tabs>
      <w:spacing w:line="170" w:lineRule="exact"/>
      <w:rPr>
        <w:rFonts w:ascii="Arial Black" w:hAnsi="Arial Black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B909" w14:textId="77777777" w:rsidR="00BF0A89" w:rsidRDefault="00BF0A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61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460402"/>
    <w:multiLevelType w:val="hybridMultilevel"/>
    <w:tmpl w:val="03D0B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60E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35499"/>
    <w:multiLevelType w:val="multilevel"/>
    <w:tmpl w:val="A88692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8E6647"/>
    <w:multiLevelType w:val="hybridMultilevel"/>
    <w:tmpl w:val="E974C2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F11DB"/>
    <w:multiLevelType w:val="hybridMultilevel"/>
    <w:tmpl w:val="40CC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55435"/>
    <w:multiLevelType w:val="hybridMultilevel"/>
    <w:tmpl w:val="B69E57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53971"/>
    <w:multiLevelType w:val="hybridMultilevel"/>
    <w:tmpl w:val="D5967A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75A"/>
    <w:multiLevelType w:val="hybridMultilevel"/>
    <w:tmpl w:val="BD061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13EC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9E1C7F"/>
    <w:multiLevelType w:val="hybridMultilevel"/>
    <w:tmpl w:val="E6E205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02E52"/>
    <w:multiLevelType w:val="multilevel"/>
    <w:tmpl w:val="A3B0195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60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A9B609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64"/>
    <w:rsid w:val="000F6986"/>
    <w:rsid w:val="00136D11"/>
    <w:rsid w:val="00144018"/>
    <w:rsid w:val="00296E64"/>
    <w:rsid w:val="00452B0F"/>
    <w:rsid w:val="004B2424"/>
    <w:rsid w:val="004F33C1"/>
    <w:rsid w:val="00594A26"/>
    <w:rsid w:val="005A5BE2"/>
    <w:rsid w:val="00797CDE"/>
    <w:rsid w:val="007E5DB8"/>
    <w:rsid w:val="0096669C"/>
    <w:rsid w:val="00A444DA"/>
    <w:rsid w:val="00BF0A89"/>
    <w:rsid w:val="00C62C47"/>
    <w:rsid w:val="00D64F6B"/>
    <w:rsid w:val="00E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58987"/>
  <w15:chartTrackingRefBased/>
  <w15:docId w15:val="{B4911472-811E-466D-8727-6CA1B761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7CDE"/>
    <w:pPr>
      <w:spacing w:after="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F33C1"/>
    <w:pPr>
      <w:keepNext/>
      <w:keepLines/>
      <w:pageBreakBefore/>
      <w:numPr>
        <w:numId w:val="15"/>
      </w:numPr>
      <w:pBdr>
        <w:bottom w:val="single" w:sz="4" w:space="1" w:color="auto"/>
      </w:pBdr>
      <w:spacing w:before="480" w:after="24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F33C1"/>
    <w:pPr>
      <w:keepNext/>
      <w:keepLines/>
      <w:numPr>
        <w:ilvl w:val="1"/>
        <w:numId w:val="6"/>
      </w:numPr>
      <w:spacing w:before="360" w:after="120"/>
      <w:ind w:left="709" w:hanging="709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444DA"/>
    <w:pPr>
      <w:keepNext/>
      <w:keepLines/>
      <w:numPr>
        <w:ilvl w:val="2"/>
        <w:numId w:val="15"/>
      </w:numPr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33C1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876600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F33C1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876600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F33C1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5A44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F33C1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5A44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4F33C1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4F33C1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44DA"/>
    <w:rPr>
      <w:rFonts w:ascii="Arial" w:eastAsiaTheme="majorEastAsia" w:hAnsi="Arial" w:cstheme="majorBidi"/>
      <w:b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33C1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44DA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97CDE"/>
    <w:rPr>
      <w:rFonts w:asciiTheme="majorHAnsi" w:eastAsiaTheme="majorEastAsia" w:hAnsiTheme="majorHAnsi" w:cstheme="majorBidi"/>
      <w:i/>
      <w:iCs/>
      <w:color w:val="876600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97CDE"/>
    <w:rPr>
      <w:rFonts w:asciiTheme="majorHAnsi" w:eastAsiaTheme="majorEastAsia" w:hAnsiTheme="majorHAnsi" w:cstheme="majorBidi"/>
      <w:color w:val="876600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97CDE"/>
    <w:rPr>
      <w:rFonts w:asciiTheme="majorHAnsi" w:eastAsiaTheme="majorEastAsia" w:hAnsiTheme="majorHAnsi" w:cstheme="majorBidi"/>
      <w:color w:val="5A44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97CDE"/>
    <w:rPr>
      <w:rFonts w:asciiTheme="majorHAnsi" w:eastAsiaTheme="majorEastAsia" w:hAnsiTheme="majorHAnsi" w:cstheme="majorBidi"/>
      <w:i/>
      <w:iCs/>
      <w:color w:val="5A440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97C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97C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797CDE"/>
    <w:pPr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unhideWhenUsed/>
    <w:rsid w:val="00797CD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7CDE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97CD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7CDE"/>
    <w:rPr>
      <w:rFonts w:ascii="Arial" w:hAnsi="Arial"/>
    </w:rPr>
  </w:style>
  <w:style w:type="paragraph" w:styleId="Beschriftung">
    <w:name w:val="caption"/>
    <w:basedOn w:val="Standard"/>
    <w:next w:val="Standard"/>
    <w:uiPriority w:val="35"/>
    <w:unhideWhenUsed/>
    <w:qFormat/>
    <w:rsid w:val="00797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97CDE"/>
    <w:pPr>
      <w:spacing w:line="480" w:lineRule="auto"/>
    </w:pPr>
  </w:style>
  <w:style w:type="character" w:styleId="Hyperlink">
    <w:name w:val="Hyperlink"/>
    <w:basedOn w:val="Absatz-Standardschriftart"/>
    <w:uiPriority w:val="99"/>
    <w:unhideWhenUsed/>
    <w:rsid w:val="00797CDE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797CDE"/>
    <w:pPr>
      <w:spacing w:line="240" w:lineRule="auto"/>
      <w:contextualSpacing/>
      <w:jc w:val="center"/>
    </w:pPr>
    <w:rPr>
      <w:rFonts w:ascii="Courier New" w:eastAsiaTheme="majorEastAsia" w:hAnsi="Courier New" w:cs="Courier New"/>
      <w:b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7CDE"/>
    <w:rPr>
      <w:rFonts w:ascii="Courier New" w:eastAsiaTheme="majorEastAsia" w:hAnsi="Courier New" w:cs="Courier New"/>
      <w:b/>
      <w:spacing w:val="-10"/>
      <w:kern w:val="28"/>
      <w:sz w:val="9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97CDE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b w:val="0"/>
      <w:color w:val="876600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97CDE"/>
    <w:pPr>
      <w:spacing w:after="100"/>
    </w:pPr>
  </w:style>
  <w:style w:type="table" w:styleId="Tabellenraster">
    <w:name w:val="Table Grid"/>
    <w:basedOn w:val="NormaleTabelle"/>
    <w:uiPriority w:val="39"/>
    <w:rsid w:val="00797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Titel"/>
    <w:next w:val="Standard"/>
    <w:link w:val="UntertitelZchn"/>
    <w:uiPriority w:val="11"/>
    <w:qFormat/>
    <w:rsid w:val="00797CDE"/>
    <w:rPr>
      <w:b w:val="0"/>
      <w:sz w:val="5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7CDE"/>
    <w:rPr>
      <w:rFonts w:ascii="Courier New" w:eastAsiaTheme="majorEastAsia" w:hAnsi="Courier New" w:cs="Courier New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97CDE"/>
    <w:pPr>
      <w:spacing w:after="160" w:line="259" w:lineRule="auto"/>
      <w:ind w:left="720"/>
      <w:contextualSpacing/>
    </w:pPr>
    <w:rPr>
      <w:rFonts w:asciiTheme="minorHAnsi" w:hAnsiTheme="minorHAnsi"/>
    </w:rPr>
  </w:style>
  <w:style w:type="paragraph" w:styleId="Verzeichnis2">
    <w:name w:val="toc 2"/>
    <w:basedOn w:val="Standard"/>
    <w:next w:val="Standard"/>
    <w:autoRedefine/>
    <w:uiPriority w:val="39"/>
    <w:unhideWhenUsed/>
    <w:rsid w:val="00797CDE"/>
    <w:pPr>
      <w:spacing w:after="100"/>
      <w:ind w:left="22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97CDE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7CDE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797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7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7CD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97C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97CDE"/>
    <w:pPr>
      <w:spacing w:after="100"/>
      <w:ind w:left="440"/>
    </w:pPr>
  </w:style>
  <w:style w:type="character" w:styleId="Hervorhebung">
    <w:name w:val="Emphasis"/>
    <w:basedOn w:val="Absatz-Standardschriftart"/>
    <w:uiPriority w:val="20"/>
    <w:qFormat/>
    <w:rsid w:val="0096669C"/>
    <w:rPr>
      <w:rFonts w:ascii="Arial" w:hAnsi="Arial"/>
      <w:i/>
      <w:iCs/>
      <w:sz w:val="24"/>
    </w:rPr>
  </w:style>
  <w:style w:type="character" w:styleId="Fett">
    <w:name w:val="Strong"/>
    <w:basedOn w:val="Absatz-Standardschriftart"/>
    <w:uiPriority w:val="12"/>
    <w:qFormat/>
    <w:rsid w:val="000F6986"/>
    <w:rPr>
      <w:b/>
      <w:bCs/>
      <w:i/>
      <w:sz w:val="24"/>
      <w:u w:val="single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j\OneDrive%20-%20sluz\Schule\Vorlagen\Aufgaben_Vorlage.dotx" TargetMode="External"/></Relationships>
</file>

<file path=word/theme/theme1.xml><?xml version="1.0" encoding="utf-8"?>
<a:theme xmlns:a="http://schemas.openxmlformats.org/drawingml/2006/main" name="Office">
  <a:themeElements>
    <a:clrScheme name="Cod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58900"/>
      </a:accent1>
      <a:accent2>
        <a:srgbClr val="CB4B16"/>
      </a:accent2>
      <a:accent3>
        <a:srgbClr val="DC322F"/>
      </a:accent3>
      <a:accent4>
        <a:srgbClr val="D33682"/>
      </a:accent4>
      <a:accent5>
        <a:srgbClr val="6C26D2"/>
      </a:accent5>
      <a:accent6>
        <a:srgbClr val="2AA19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B8327A4E1A2F4991A0E4F4742F8520" ma:contentTypeVersion="13" ma:contentTypeDescription="Ein neues Dokument erstellen." ma:contentTypeScope="" ma:versionID="f70544b8d68e38252a82d53823363624">
  <xsd:schema xmlns:xsd="http://www.w3.org/2001/XMLSchema" xmlns:xs="http://www.w3.org/2001/XMLSchema" xmlns:p="http://schemas.microsoft.com/office/2006/metadata/properties" xmlns:ns3="1a3f6935-79e5-4f35-93b7-874a41e43895" xmlns:ns4="7e2617ee-f2bd-4987-b948-54fcdd74a2fc" targetNamespace="http://schemas.microsoft.com/office/2006/metadata/properties" ma:root="true" ma:fieldsID="69eaa0db0d9a47f5851277475b4ee716" ns3:_="" ns4:_="">
    <xsd:import namespace="1a3f6935-79e5-4f35-93b7-874a41e43895"/>
    <xsd:import namespace="7e2617ee-f2bd-4987-b948-54fcdd74a2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f6935-79e5-4f35-93b7-874a41e43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617ee-f2bd-4987-b948-54fcdd74a2f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9A6C3-5119-45A4-AE21-52949EF27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f6935-79e5-4f35-93b7-874a41e43895"/>
    <ds:schemaRef ds:uri="7e2617ee-f2bd-4987-b948-54fcdd74a2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28D737-C84E-4CA1-9FAF-4C8CE7A6A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3DB52-9C04-4569-A7D4-0DB099751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2BCC67-47D9-47C9-93D1-2A5F9B72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Aufgaben_Vorlage.dotx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Brügger</dc:creator>
  <cp:keywords/>
  <dc:description/>
  <cp:lastModifiedBy>BBZW-Sursee; Bruegger Julian</cp:lastModifiedBy>
  <cp:revision>3</cp:revision>
  <dcterms:created xsi:type="dcterms:W3CDTF">2020-09-11T20:26:00Z</dcterms:created>
  <dcterms:modified xsi:type="dcterms:W3CDTF">2020-09-11T20:39:00Z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0x01010078B8327A4E1A2F4991A0E4F4742F8520</vt:lpwstr>
  </property>
</Properties>
</file>