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07BDE" w14:textId="77777777" w:rsidR="00797CDE" w:rsidRDefault="001E6D4C" w:rsidP="001E6D4C">
      <w:pPr>
        <w:pStyle w:val="Titel"/>
      </w:pPr>
      <w:r>
        <w:t>SW02</w:t>
      </w:r>
    </w:p>
    <w:p w14:paraId="6A1CDE6B" w14:textId="77777777" w:rsidR="001E6D4C" w:rsidRDefault="001E6D4C" w:rsidP="001E6D4C"/>
    <w:p w14:paraId="708DA8DA" w14:textId="77777777" w:rsidR="001E6D4C" w:rsidRDefault="001E6D4C" w:rsidP="001E6D4C">
      <w:r w:rsidRPr="001E6D4C">
        <w:rPr>
          <w:noProof/>
        </w:rPr>
        <w:drawing>
          <wp:inline distT="0" distB="0" distL="0" distR="0" wp14:anchorId="0CACB4F2" wp14:editId="58A65E03">
            <wp:extent cx="6119495" cy="126174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A850" w14:textId="4ADD22EB" w:rsidR="001E6D4C" w:rsidRPr="001E6D4C" w:rsidRDefault="001E6D4C" w:rsidP="001E6D4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933C0D" wp14:editId="20916465">
                <wp:simplePos x="0" y="0"/>
                <wp:positionH relativeFrom="column">
                  <wp:posOffset>-221512</wp:posOffset>
                </wp:positionH>
                <wp:positionV relativeFrom="paragraph">
                  <wp:posOffset>2793326</wp:posOffset>
                </wp:positionV>
                <wp:extent cx="1500362" cy="466530"/>
                <wp:effectExtent l="0" t="0" r="24130" b="10160"/>
                <wp:wrapNone/>
                <wp:docPr id="6" name="Flussdiagramm: Grenzstel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362" cy="46653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A6079" w14:textId="77777777" w:rsidR="001E6D4C" w:rsidRPr="001E6D4C" w:rsidRDefault="001E6D4C" w:rsidP="001E6D4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Ende Prozess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E31AB4" wp14:editId="2E842DDA">
                                  <wp:extent cx="1096645" cy="226060"/>
                                  <wp:effectExtent l="0" t="0" r="8255" b="2540"/>
                                  <wp:docPr id="1" name="Grafi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6645" cy="226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933C0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ssdiagramm: Grenzstelle 6" o:spid="_x0000_s1026" type="#_x0000_t116" style="position:absolute;margin-left:-17.45pt;margin-top:219.95pt;width:118.15pt;height:3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" fillcolor="#d54289 [3031]" strokecolor="#d33682 [3207]" strokeweight=".5pt">
                <v:fill color2="#d23380 [3175]" rotate="t" colors="0 #d95890;.5 #db2e82;1 #cb1f72" focus="100%" type="gradient">
                  <o:fill v:ext="view" type="gradientUnscaled"/>
                </v:fill>
                <v:textbox>
                  <w:txbxContent>
                    <w:p w14:paraId="7D0A6079" w14:textId="77777777" w:rsidR="001E6D4C" w:rsidRPr="001E6D4C" w:rsidRDefault="001E6D4C" w:rsidP="001E6D4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Ende Prozess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7E31AB4" wp14:editId="2E842DDA">
                            <wp:extent cx="1096645" cy="226060"/>
                            <wp:effectExtent l="0" t="0" r="8255" b="2540"/>
                            <wp:docPr id="1" name="Grafi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6645" cy="226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543C73" wp14:editId="319FEC55">
                <wp:simplePos x="0" y="0"/>
                <wp:positionH relativeFrom="column">
                  <wp:posOffset>-213697</wp:posOffset>
                </wp:positionH>
                <wp:positionV relativeFrom="paragraph">
                  <wp:posOffset>1279123</wp:posOffset>
                </wp:positionV>
                <wp:extent cx="1474237" cy="783772"/>
                <wp:effectExtent l="0" t="0" r="12065" b="16510"/>
                <wp:wrapNone/>
                <wp:docPr id="3" name="Flussdiagramm: Proz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237" cy="78377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B861B" w14:textId="77777777" w:rsidR="001E6D4C" w:rsidRPr="001E6D4C" w:rsidRDefault="001E6D4C" w:rsidP="001E6D4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Ausgabe </w:t>
                            </w:r>
                            <w:r>
                              <w:rPr>
                                <w:lang w:val="de-DE"/>
                              </w:rPr>
                              <w:br/>
                              <w:t>„Hello Julian Brügger“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43C73" id="_x0000_t109" coordsize="21600,21600" o:spt="109" path="m,l,21600r21600,l21600,xe">
                <v:stroke joinstyle="miter"/>
                <v:path gradientshapeok="t" o:connecttype="rect"/>
              </v:shapetype>
              <v:shape id="Flussdiagramm: Prozess 3" o:spid="_x0000_s1027" type="#_x0000_t109" style="position:absolute;margin-left:-16.85pt;margin-top:100.7pt;width:116.1pt;height:61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" fillcolor="#d54289 [3031]" strokecolor="#d33682 [3207]" strokeweight=".5pt">
                <v:fill color2="#d23380 [3175]" rotate="t" colors="0 #d95890;.5 #db2e82;1 #cb1f72" focus="100%" type="gradient">
                  <o:fill v:ext="view" type="gradientUnscaled"/>
                </v:fill>
                <v:textbox>
                  <w:txbxContent>
                    <w:p w14:paraId="4AFB861B" w14:textId="77777777" w:rsidR="001E6D4C" w:rsidRPr="001E6D4C" w:rsidRDefault="001E6D4C" w:rsidP="001E6D4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Ausgabe </w:t>
                      </w:r>
                      <w:r>
                        <w:rPr>
                          <w:lang w:val="de-DE"/>
                        </w:rPr>
                        <w:br/>
                        <w:t>„Hello Julian Brügger“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3A4993" wp14:editId="5A257E4B">
                <wp:simplePos x="0" y="0"/>
                <wp:positionH relativeFrom="column">
                  <wp:posOffset>-247287</wp:posOffset>
                </wp:positionH>
                <wp:positionV relativeFrom="paragraph">
                  <wp:posOffset>170647</wp:posOffset>
                </wp:positionV>
                <wp:extent cx="1500362" cy="466530"/>
                <wp:effectExtent l="0" t="0" r="24130" b="10160"/>
                <wp:wrapNone/>
                <wp:docPr id="2" name="Flussdiagramm: Grenzstel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362" cy="46653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4CAB0" w14:textId="77777777" w:rsidR="001E6D4C" w:rsidRPr="001E6D4C" w:rsidRDefault="001E6D4C" w:rsidP="001E6D4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Start Prozess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36B31F" wp14:editId="0B827D6A">
                                  <wp:extent cx="521970" cy="226060"/>
                                  <wp:effectExtent l="0" t="0" r="0" b="2540"/>
                                  <wp:docPr id="5" name="Grafik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1970" cy="226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de-DE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A4993" id="Flussdiagramm: Grenzstelle 2" o:spid="_x0000_s1028" type="#_x0000_t116" style="position:absolute;margin-left:-19.45pt;margin-top:13.45pt;width:118.1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" fillcolor="#d54289 [3031]" strokecolor="#d33682 [3207]" strokeweight=".5pt">
                <v:fill color2="#d23380 [3175]" rotate="t" colors="0 #d95890;.5 #db2e82;1 #cb1f72" focus="100%" type="gradient">
                  <o:fill v:ext="view" type="gradientUnscaled"/>
                </v:fill>
                <v:textbox>
                  <w:txbxContent>
                    <w:p w14:paraId="37E4CAB0" w14:textId="77777777" w:rsidR="001E6D4C" w:rsidRPr="001E6D4C" w:rsidRDefault="001E6D4C" w:rsidP="001E6D4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Start Prozess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636B31F" wp14:editId="0B827D6A">
                            <wp:extent cx="521970" cy="226060"/>
                            <wp:effectExtent l="0" t="0" r="0" b="2540"/>
                            <wp:docPr id="5" name="Grafik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1970" cy="226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de-DE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E6D4C" w:rsidRPr="001E6D4C" w:rsidSect="007E5DB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418" w:right="851" w:bottom="851" w:left="1418" w:header="397" w:footer="39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F997D" w14:textId="77777777" w:rsidR="00117BCF" w:rsidRDefault="00117BCF">
      <w:pPr>
        <w:spacing w:line="240" w:lineRule="auto"/>
      </w:pPr>
      <w:r>
        <w:separator/>
      </w:r>
    </w:p>
  </w:endnote>
  <w:endnote w:type="continuationSeparator" w:id="0">
    <w:p w14:paraId="732387A1" w14:textId="77777777" w:rsidR="00117BCF" w:rsidRDefault="00117B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4AC258" w14:textId="77777777" w:rsidR="00BF0A89" w:rsidRDefault="00BF0A8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9A9FF" w14:textId="27FED660" w:rsidR="00427DD6" w:rsidRPr="009855D7" w:rsidRDefault="00797CDE" w:rsidP="0073345D">
    <w:pPr>
      <w:pStyle w:val="Fuzeile"/>
      <w:tabs>
        <w:tab w:val="clear" w:pos="4536"/>
        <w:tab w:val="clear" w:pos="9072"/>
        <w:tab w:val="left" w:pos="2211"/>
        <w:tab w:val="center" w:pos="9637"/>
      </w:tabs>
      <w:spacing w:after="100" w:afterAutospacing="1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DATE   \* MERGEFORMAT </w:instrText>
    </w:r>
    <w:r>
      <w:rPr>
        <w:sz w:val="16"/>
      </w:rPr>
      <w:fldChar w:fldCharType="separate"/>
    </w:r>
    <w:r w:rsidR="0029498B">
      <w:rPr>
        <w:noProof/>
        <w:sz w:val="16"/>
      </w:rPr>
      <w:t>27.08.2020</w:t>
    </w:r>
    <w:r>
      <w:rPr>
        <w:sz w:val="16"/>
      </w:rPr>
      <w:fldChar w:fldCharType="end"/>
    </w:r>
    <w:r>
      <w:rPr>
        <w:sz w:val="16"/>
      </w:rPr>
      <w:t xml:space="preserve">, </w:t>
    </w:r>
    <w:r>
      <w:rPr>
        <w:sz w:val="16"/>
      </w:rPr>
      <w:fldChar w:fldCharType="begin"/>
    </w:r>
    <w:r>
      <w:rPr>
        <w:sz w:val="16"/>
      </w:rPr>
      <w:instrText xml:space="preserve"> USERINITIALS   \* MERGEFORMAT </w:instrText>
    </w:r>
    <w:r>
      <w:rPr>
        <w:sz w:val="16"/>
      </w:rPr>
      <w:fldChar w:fldCharType="separate"/>
    </w:r>
    <w:r w:rsidR="001E6D4C">
      <w:rPr>
        <w:noProof/>
        <w:sz w:val="16"/>
      </w:rPr>
      <w:t>JB</w:t>
    </w:r>
    <w:r>
      <w:rPr>
        <w:sz w:val="16"/>
      </w:rPr>
      <w:fldChar w:fldCharType="end"/>
    </w:r>
    <w:r>
      <w:rPr>
        <w:sz w:val="16"/>
      </w:rPr>
      <w:t xml:space="preserve">, </w:t>
    </w:r>
    <w:r>
      <w:rPr>
        <w:sz w:val="16"/>
      </w:rPr>
      <w:fldChar w:fldCharType="begin"/>
    </w:r>
    <w:r>
      <w:rPr>
        <w:sz w:val="16"/>
      </w:rPr>
      <w:instrText xml:space="preserve"> FILENAME   \* MERGEFORMAT </w:instrText>
    </w:r>
    <w:r>
      <w:rPr>
        <w:sz w:val="16"/>
      </w:rPr>
      <w:fldChar w:fldCharType="separate"/>
    </w:r>
    <w:r w:rsidR="001E6D4C">
      <w:rPr>
        <w:noProof/>
        <w:sz w:val="16"/>
      </w:rPr>
      <w:t>Dokument8</w:t>
    </w:r>
    <w:r>
      <w:rPr>
        <w:sz w:val="16"/>
      </w:rPr>
      <w:fldChar w:fldCharType="end"/>
    </w:r>
    <w:r>
      <w:rPr>
        <w:sz w:val="16"/>
      </w:rPr>
      <w:tab/>
    </w:r>
    <w:r w:rsidR="007E5DB8">
      <w:rPr>
        <w:sz w:val="16"/>
      </w:rPr>
      <w:tab/>
    </w:r>
    <w:r>
      <w:rPr>
        <w:sz w:val="16"/>
      </w:rPr>
      <w:t xml:space="preserve">Seite </w:t>
    </w:r>
    <w:r>
      <w:rPr>
        <w:sz w:val="16"/>
      </w:rPr>
      <w:fldChar w:fldCharType="begin"/>
    </w:r>
    <w:r>
      <w:rPr>
        <w:sz w:val="16"/>
      </w:rPr>
      <w:instrText xml:space="preserve"> PAGE   \* MERGEFORMAT </w:instrText>
    </w:r>
    <w:r>
      <w:rPr>
        <w:sz w:val="16"/>
      </w:rP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von </w:t>
    </w:r>
    <w:r>
      <w:rPr>
        <w:sz w:val="16"/>
      </w:rPr>
      <w:fldChar w:fldCharType="begin"/>
    </w:r>
    <w:r>
      <w:rPr>
        <w:sz w:val="16"/>
      </w:rPr>
      <w:instrText xml:space="preserve"> NUMPAGES   \* MERGEFORMAT </w:instrText>
    </w:r>
    <w:r>
      <w:rPr>
        <w:sz w:val="16"/>
      </w:rPr>
      <w:fldChar w:fldCharType="separate"/>
    </w:r>
    <w:r>
      <w:rPr>
        <w:sz w:val="16"/>
      </w:rPr>
      <w:t>5</w:t>
    </w:r>
    <w:r>
      <w:rPr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5D6D7" w14:textId="77777777" w:rsidR="00BF0A89" w:rsidRDefault="00BF0A8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40AB3" w14:textId="77777777" w:rsidR="00117BCF" w:rsidRDefault="00117BCF">
      <w:pPr>
        <w:spacing w:line="240" w:lineRule="auto"/>
      </w:pPr>
      <w:r>
        <w:separator/>
      </w:r>
    </w:p>
  </w:footnote>
  <w:footnote w:type="continuationSeparator" w:id="0">
    <w:p w14:paraId="3ACA1ECD" w14:textId="77777777" w:rsidR="00117BCF" w:rsidRDefault="00117B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7CFA7" w14:textId="77777777" w:rsidR="00BF0A89" w:rsidRDefault="00BF0A8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F3C2D" w14:textId="77777777" w:rsidR="00427DD6" w:rsidRDefault="00797CDE" w:rsidP="00404D4C">
    <w:pPr>
      <w:pStyle w:val="Kopfzeile"/>
      <w:tabs>
        <w:tab w:val="clear" w:pos="4536"/>
        <w:tab w:val="clear" w:pos="9072"/>
        <w:tab w:val="left" w:pos="903"/>
        <w:tab w:val="left" w:pos="4205"/>
        <w:tab w:val="center" w:pos="4820"/>
        <w:tab w:val="center" w:pos="9637"/>
      </w:tabs>
      <w:spacing w:line="170" w:lineRule="exact"/>
      <w:rPr>
        <w:rFonts w:ascii="Arial Black" w:hAnsi="Arial Black"/>
        <w:sz w:val="16"/>
      </w:rPr>
    </w:pPr>
    <w:r>
      <w:rPr>
        <w:rFonts w:ascii="Arial Black" w:hAnsi="Arial Black"/>
        <w:sz w:val="16"/>
      </w:rPr>
      <w:t>Berufsbildungszentrum</w:t>
    </w:r>
    <w:r>
      <w:rPr>
        <w:rFonts w:ascii="Arial Black" w:hAnsi="Arial Black"/>
        <w:sz w:val="16"/>
      </w:rPr>
      <w:tab/>
    </w:r>
    <w:r>
      <w:rPr>
        <w:rFonts w:ascii="Arial Black" w:hAnsi="Arial Black"/>
        <w:sz w:val="16"/>
      </w:rPr>
      <w:tab/>
    </w:r>
    <w:r w:rsidR="001E6D4C">
      <w:rPr>
        <w:rFonts w:ascii="Arial Black" w:hAnsi="Arial Black"/>
        <w:sz w:val="16"/>
      </w:rPr>
      <w:t>M122</w:t>
    </w:r>
    <w:r>
      <w:rPr>
        <w:rFonts w:ascii="Arial Black" w:hAnsi="Arial Black"/>
        <w:sz w:val="16"/>
      </w:rPr>
      <w:tab/>
      <w:t>Fachbereich Informatik</w:t>
    </w:r>
  </w:p>
  <w:p w14:paraId="22D45EF2" w14:textId="77777777" w:rsidR="00427DD6" w:rsidRDefault="00797CDE" w:rsidP="00D023AC">
    <w:pPr>
      <w:pStyle w:val="Kopfzeile"/>
      <w:tabs>
        <w:tab w:val="clear" w:pos="4536"/>
        <w:tab w:val="clear" w:pos="9072"/>
        <w:tab w:val="left" w:pos="903"/>
        <w:tab w:val="center" w:pos="4820"/>
        <w:tab w:val="center" w:pos="9637"/>
      </w:tabs>
      <w:spacing w:line="170" w:lineRule="exact"/>
      <w:rPr>
        <w:rFonts w:ascii="Arial Black" w:hAnsi="Arial Black"/>
        <w:sz w:val="16"/>
      </w:rPr>
    </w:pPr>
    <w:r>
      <w:rPr>
        <w:rFonts w:ascii="Arial Black" w:hAnsi="Arial Black"/>
        <w:sz w:val="16"/>
      </w:rPr>
      <w:t>Wirtschaft, Informatik und Technik</w:t>
    </w:r>
    <w:r>
      <w:rPr>
        <w:rFonts w:ascii="Arial Black" w:hAnsi="Arial Black"/>
        <w:sz w:val="16"/>
      </w:rPr>
      <w:tab/>
    </w:r>
    <w:r>
      <w:rPr>
        <w:rFonts w:ascii="Arial Black" w:hAnsi="Arial Black"/>
        <w:sz w:val="16"/>
      </w:rPr>
      <w:tab/>
      <w:t>ICT-Fachmann</w:t>
    </w:r>
  </w:p>
  <w:p w14:paraId="484B2029" w14:textId="77777777" w:rsidR="00427DD6" w:rsidRPr="00D023AC" w:rsidRDefault="00117BCF" w:rsidP="009855D7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903"/>
        <w:tab w:val="center" w:pos="4820"/>
        <w:tab w:val="center" w:pos="9637"/>
      </w:tabs>
      <w:spacing w:line="170" w:lineRule="exact"/>
      <w:rPr>
        <w:rFonts w:ascii="Arial Black" w:hAnsi="Arial Black"/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DECBB" w14:textId="77777777" w:rsidR="00BF0A89" w:rsidRDefault="00BF0A8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861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460402"/>
    <w:multiLevelType w:val="hybridMultilevel"/>
    <w:tmpl w:val="03D0B6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D60E7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535499"/>
    <w:multiLevelType w:val="multilevel"/>
    <w:tmpl w:val="A88692A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98E6647"/>
    <w:multiLevelType w:val="hybridMultilevel"/>
    <w:tmpl w:val="E974C2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F11DB"/>
    <w:multiLevelType w:val="hybridMultilevel"/>
    <w:tmpl w:val="40CC50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1675A"/>
    <w:multiLevelType w:val="hybridMultilevel"/>
    <w:tmpl w:val="BD061B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813ECF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79E1C7F"/>
    <w:multiLevelType w:val="hybridMultilevel"/>
    <w:tmpl w:val="E6E205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02E52"/>
    <w:multiLevelType w:val="multilevel"/>
    <w:tmpl w:val="A3B0195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860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A9B6097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0"/>
  </w:num>
  <w:num w:numId="5">
    <w:abstractNumId w:val="7"/>
  </w:num>
  <w:num w:numId="6">
    <w:abstractNumId w:val="9"/>
  </w:num>
  <w:num w:numId="7">
    <w:abstractNumId w:val="8"/>
  </w:num>
  <w:num w:numId="8">
    <w:abstractNumId w:val="6"/>
  </w:num>
  <w:num w:numId="9">
    <w:abstractNumId w:val="4"/>
  </w:num>
  <w:num w:numId="10">
    <w:abstractNumId w:val="1"/>
  </w:num>
  <w:num w:numId="11">
    <w:abstractNumId w:val="5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D4C"/>
    <w:rsid w:val="000F6986"/>
    <w:rsid w:val="00117BCF"/>
    <w:rsid w:val="00136D11"/>
    <w:rsid w:val="00144018"/>
    <w:rsid w:val="001E6D4C"/>
    <w:rsid w:val="0029498B"/>
    <w:rsid w:val="004F33C1"/>
    <w:rsid w:val="00594A26"/>
    <w:rsid w:val="00797CDE"/>
    <w:rsid w:val="007E5DB8"/>
    <w:rsid w:val="0096669C"/>
    <w:rsid w:val="00A444DA"/>
    <w:rsid w:val="00BF0A89"/>
    <w:rsid w:val="00C62C47"/>
    <w:rsid w:val="00D64F6B"/>
    <w:rsid w:val="00EE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57D296"/>
  <w15:chartTrackingRefBased/>
  <w15:docId w15:val="{5A615405-391C-4CD2-817F-C1B58FBFC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7CDE"/>
    <w:pPr>
      <w:spacing w:after="0" w:line="36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4F33C1"/>
    <w:pPr>
      <w:keepNext/>
      <w:keepLines/>
      <w:pageBreakBefore/>
      <w:numPr>
        <w:numId w:val="15"/>
      </w:numPr>
      <w:pBdr>
        <w:bottom w:val="single" w:sz="4" w:space="1" w:color="auto"/>
      </w:pBdr>
      <w:spacing w:before="480" w:after="240" w:line="240" w:lineRule="auto"/>
      <w:outlineLvl w:val="0"/>
    </w:pPr>
    <w:rPr>
      <w:rFonts w:eastAsiaTheme="majorEastAsia" w:cstheme="majorBidi"/>
      <w:b/>
      <w:sz w:val="36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4F33C1"/>
    <w:pPr>
      <w:keepNext/>
      <w:keepLines/>
      <w:numPr>
        <w:ilvl w:val="1"/>
        <w:numId w:val="6"/>
      </w:numPr>
      <w:spacing w:before="360" w:after="120"/>
      <w:ind w:left="709" w:hanging="709"/>
      <w:outlineLvl w:val="1"/>
    </w:pPr>
    <w:rPr>
      <w:rFonts w:eastAsiaTheme="majorEastAsia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A444DA"/>
    <w:pPr>
      <w:keepNext/>
      <w:keepLines/>
      <w:numPr>
        <w:ilvl w:val="2"/>
        <w:numId w:val="15"/>
      </w:numPr>
      <w:spacing w:before="4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F33C1"/>
    <w:pPr>
      <w:keepNext/>
      <w:keepLines/>
      <w:numPr>
        <w:ilvl w:val="3"/>
        <w:numId w:val="1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876600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4F33C1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876600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4F33C1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5A44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4F33C1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5A440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4F33C1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4F33C1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44DA"/>
    <w:rPr>
      <w:rFonts w:ascii="Arial" w:eastAsiaTheme="majorEastAsia" w:hAnsi="Arial" w:cstheme="majorBidi"/>
      <w:b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33C1"/>
    <w:rPr>
      <w:rFonts w:ascii="Arial" w:eastAsiaTheme="majorEastAsia" w:hAnsi="Arial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44DA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97CDE"/>
    <w:rPr>
      <w:rFonts w:asciiTheme="majorHAnsi" w:eastAsiaTheme="majorEastAsia" w:hAnsiTheme="majorHAnsi" w:cstheme="majorBidi"/>
      <w:i/>
      <w:iCs/>
      <w:color w:val="876600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97CDE"/>
    <w:rPr>
      <w:rFonts w:asciiTheme="majorHAnsi" w:eastAsiaTheme="majorEastAsia" w:hAnsiTheme="majorHAnsi" w:cstheme="majorBidi"/>
      <w:color w:val="876600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97CDE"/>
    <w:rPr>
      <w:rFonts w:asciiTheme="majorHAnsi" w:eastAsiaTheme="majorEastAsia" w:hAnsiTheme="majorHAnsi" w:cstheme="majorBidi"/>
      <w:color w:val="5A44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97CDE"/>
    <w:rPr>
      <w:rFonts w:asciiTheme="majorHAnsi" w:eastAsiaTheme="majorEastAsia" w:hAnsiTheme="majorHAnsi" w:cstheme="majorBidi"/>
      <w:i/>
      <w:iCs/>
      <w:color w:val="5A440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97C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97C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link w:val="KeinLeerraumZchn"/>
    <w:uiPriority w:val="1"/>
    <w:qFormat/>
    <w:rsid w:val="00797CDE"/>
    <w:pPr>
      <w:spacing w:after="0" w:line="240" w:lineRule="auto"/>
    </w:pPr>
    <w:rPr>
      <w:rFonts w:ascii="Arial" w:hAnsi="Arial"/>
    </w:rPr>
  </w:style>
  <w:style w:type="paragraph" w:styleId="Kopfzeile">
    <w:name w:val="header"/>
    <w:basedOn w:val="Standard"/>
    <w:link w:val="KopfzeileZchn"/>
    <w:uiPriority w:val="99"/>
    <w:unhideWhenUsed/>
    <w:rsid w:val="00797CDE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97CDE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797CDE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97CDE"/>
    <w:rPr>
      <w:rFonts w:ascii="Arial" w:hAnsi="Arial"/>
    </w:rPr>
  </w:style>
  <w:style w:type="paragraph" w:styleId="Beschriftung">
    <w:name w:val="caption"/>
    <w:basedOn w:val="Standard"/>
    <w:next w:val="Standard"/>
    <w:uiPriority w:val="35"/>
    <w:unhideWhenUsed/>
    <w:qFormat/>
    <w:rsid w:val="00797C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797CDE"/>
    <w:pPr>
      <w:spacing w:line="480" w:lineRule="auto"/>
    </w:pPr>
  </w:style>
  <w:style w:type="character" w:styleId="Hyperlink">
    <w:name w:val="Hyperlink"/>
    <w:basedOn w:val="Absatz-Standardschriftart"/>
    <w:uiPriority w:val="99"/>
    <w:unhideWhenUsed/>
    <w:rsid w:val="00797CDE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797CDE"/>
    <w:pPr>
      <w:spacing w:line="240" w:lineRule="auto"/>
      <w:contextualSpacing/>
      <w:jc w:val="center"/>
    </w:pPr>
    <w:rPr>
      <w:rFonts w:ascii="Courier New" w:eastAsiaTheme="majorEastAsia" w:hAnsi="Courier New" w:cs="Courier New"/>
      <w:b/>
      <w:spacing w:val="-10"/>
      <w:kern w:val="28"/>
      <w:sz w:val="9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97CDE"/>
    <w:rPr>
      <w:rFonts w:ascii="Courier New" w:eastAsiaTheme="majorEastAsia" w:hAnsi="Courier New" w:cs="Courier New"/>
      <w:b/>
      <w:spacing w:val="-10"/>
      <w:kern w:val="28"/>
      <w:sz w:val="9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97CDE"/>
    <w:pPr>
      <w:numPr>
        <w:numId w:val="0"/>
      </w:numPr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hAnsiTheme="majorHAnsi"/>
      <w:b w:val="0"/>
      <w:color w:val="876600" w:themeColor="accent1" w:themeShade="BF"/>
      <w:sz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97CDE"/>
    <w:pPr>
      <w:spacing w:after="100"/>
    </w:pPr>
  </w:style>
  <w:style w:type="table" w:styleId="Tabellenraster">
    <w:name w:val="Table Grid"/>
    <w:basedOn w:val="NormaleTabelle"/>
    <w:uiPriority w:val="39"/>
    <w:rsid w:val="00797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Titel"/>
    <w:next w:val="Standard"/>
    <w:link w:val="UntertitelZchn"/>
    <w:uiPriority w:val="11"/>
    <w:qFormat/>
    <w:rsid w:val="00797CDE"/>
    <w:rPr>
      <w:b w:val="0"/>
      <w:sz w:val="5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7CDE"/>
    <w:rPr>
      <w:rFonts w:ascii="Courier New" w:eastAsiaTheme="majorEastAsia" w:hAnsi="Courier New" w:cs="Courier New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797CDE"/>
    <w:pPr>
      <w:spacing w:after="160" w:line="259" w:lineRule="auto"/>
      <w:ind w:left="720"/>
      <w:contextualSpacing/>
    </w:pPr>
    <w:rPr>
      <w:rFonts w:asciiTheme="minorHAnsi" w:hAnsiTheme="minorHAnsi"/>
    </w:rPr>
  </w:style>
  <w:style w:type="paragraph" w:styleId="Verzeichnis2">
    <w:name w:val="toc 2"/>
    <w:basedOn w:val="Standard"/>
    <w:next w:val="Standard"/>
    <w:autoRedefine/>
    <w:uiPriority w:val="39"/>
    <w:unhideWhenUsed/>
    <w:rsid w:val="00797CDE"/>
    <w:pPr>
      <w:spacing w:after="100"/>
      <w:ind w:left="22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797CDE"/>
    <w:rPr>
      <w:rFonts w:ascii="Arial" w:hAnsi="Arial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7CDE"/>
    <w:rPr>
      <w:color w:val="605E5C"/>
      <w:shd w:val="clear" w:color="auto" w:fill="E1DFDD"/>
    </w:rPr>
  </w:style>
  <w:style w:type="table" w:styleId="EinfacheTabelle3">
    <w:name w:val="Plain Table 3"/>
    <w:basedOn w:val="NormaleTabelle"/>
    <w:uiPriority w:val="43"/>
    <w:rsid w:val="00797C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7CD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7CDE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797CD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797CDE"/>
    <w:pPr>
      <w:spacing w:after="100"/>
      <w:ind w:left="440"/>
    </w:pPr>
  </w:style>
  <w:style w:type="character" w:styleId="Hervorhebung">
    <w:name w:val="Emphasis"/>
    <w:basedOn w:val="Absatz-Standardschriftart"/>
    <w:uiPriority w:val="20"/>
    <w:qFormat/>
    <w:rsid w:val="0096669C"/>
    <w:rPr>
      <w:rFonts w:ascii="Arial" w:hAnsi="Arial"/>
      <w:i/>
      <w:iCs/>
      <w:sz w:val="24"/>
    </w:rPr>
  </w:style>
  <w:style w:type="character" w:styleId="Fett">
    <w:name w:val="Strong"/>
    <w:basedOn w:val="Absatz-Standardschriftart"/>
    <w:uiPriority w:val="12"/>
    <w:qFormat/>
    <w:rsid w:val="000F6986"/>
    <w:rPr>
      <w:b/>
      <w:bCs/>
      <w:i/>
      <w:sz w:val="24"/>
      <w:u w:val="single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0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j\OneDrive%20-%20sluz\Schule\Vorlagen\Aufgaben_Vorlage.dotx" TargetMode="External"/></Relationships>
</file>

<file path=word/theme/theme1.xml><?xml version="1.0" encoding="utf-8"?>
<a:theme xmlns:a="http://schemas.openxmlformats.org/drawingml/2006/main" name="Office">
  <a:themeElements>
    <a:clrScheme name="Cod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B58900"/>
      </a:accent1>
      <a:accent2>
        <a:srgbClr val="CB4B16"/>
      </a:accent2>
      <a:accent3>
        <a:srgbClr val="DC322F"/>
      </a:accent3>
      <a:accent4>
        <a:srgbClr val="D33682"/>
      </a:accent4>
      <a:accent5>
        <a:srgbClr val="6C26D2"/>
      </a:accent5>
      <a:accent6>
        <a:srgbClr val="2AA198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8B8327A4E1A2F4991A0E4F4742F8520" ma:contentTypeVersion="13" ma:contentTypeDescription="Ein neues Dokument erstellen." ma:contentTypeScope="" ma:versionID="f70544b8d68e38252a82d53823363624">
  <xsd:schema xmlns:xsd="http://www.w3.org/2001/XMLSchema" xmlns:xs="http://www.w3.org/2001/XMLSchema" xmlns:p="http://schemas.microsoft.com/office/2006/metadata/properties" xmlns:ns3="1a3f6935-79e5-4f35-93b7-874a41e43895" xmlns:ns4="7e2617ee-f2bd-4987-b948-54fcdd74a2fc" targetNamespace="http://schemas.microsoft.com/office/2006/metadata/properties" ma:root="true" ma:fieldsID="69eaa0db0d9a47f5851277475b4ee716" ns3:_="" ns4:_="">
    <xsd:import namespace="1a3f6935-79e5-4f35-93b7-874a41e43895"/>
    <xsd:import namespace="7e2617ee-f2bd-4987-b948-54fcdd74a2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3f6935-79e5-4f35-93b7-874a41e438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617ee-f2bd-4987-b948-54fcdd74a2f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9CA13-08B4-47A6-A00F-C7A7B885D3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3f6935-79e5-4f35-93b7-874a41e43895"/>
    <ds:schemaRef ds:uri="7e2617ee-f2bd-4987-b948-54fcdd74a2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2E3463-C973-4AD6-9698-A0505FC18B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62AC51-4347-4C10-8454-6C53BCCCE78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DB9747-C664-44A8-A3DF-AF327788F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Aufgaben_Vorlage.dotx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Brügger</dc:creator>
  <cp:keywords/>
  <dc:description/>
  <cp:lastModifiedBy>Julian Brügger</cp:lastModifiedBy>
  <cp:revision>2</cp:revision>
  <dcterms:created xsi:type="dcterms:W3CDTF">2020-08-27T06:29:00Z</dcterms:created>
  <dcterms:modified xsi:type="dcterms:W3CDTF">2020-08-27T06:46:00Z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0x01010078B8327A4E1A2F4991A0E4F4742F8520</vt:lpwstr>
  </property>
</Properties>
</file>